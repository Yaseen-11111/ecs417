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0C4C" w14:textId="77777777" w:rsidR="00D764AD" w:rsidRDefault="00D764AD">
      <w:pPr>
        <w:spacing w:after="0" w:line="240" w:lineRule="auto"/>
      </w:pPr>
      <w:r>
        <w:separator/>
      </w:r>
    </w:p>
  </w:endnote>
  <w:endnote w:type="continuationSeparator" w:id="0">
    <w:p w14:paraId="29C54C69" w14:textId="77777777" w:rsidR="00D764AD" w:rsidRDefault="00D7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6F2C" w14:textId="77777777" w:rsidR="00C8539E" w:rsidRDefault="00C85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07DBA89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5775F33B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D64FE0BEA13F4CE2A86085CF8FD5E0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301132C" w14:textId="342ADA6A" w:rsidR="00C92C71" w:rsidRPr="00C92C71" w:rsidRDefault="00D764AD" w:rsidP="00C92C71">
              <w:pPr>
                <w:pStyle w:val="Footer"/>
              </w:pPr>
              <w:r>
                <w:t>Yaseen Rashid</w:t>
              </w:r>
            </w:p>
          </w:sdtContent>
        </w:sdt>
        <w:p w14:paraId="3B4958AD" w14:textId="16632453" w:rsidR="00A86F61" w:rsidRDefault="0046525E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A660565FF65438B81A5C204884282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E3229D">
                <w:t xml:space="preserve">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8E6638A1FC684600AB6748E06E7FE25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D764AD">
                <w:t>07393547563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C3FB41E8E3A94623A87DAB0D92D04C34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D764AD">
                <w:t xml:space="preserve">yaseenrashid001@outlook.com </w:t>
              </w:r>
            </w:sdtContent>
          </w:sdt>
        </w:p>
      </w:tc>
    </w:tr>
  </w:tbl>
  <w:p w14:paraId="10DF3DC4" w14:textId="77777777" w:rsidR="00A86F61" w:rsidRDefault="00A86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9ED5" w14:textId="77777777" w:rsidR="00C8539E" w:rsidRDefault="00C85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6669" w14:textId="77777777" w:rsidR="00D764AD" w:rsidRDefault="00D764AD">
      <w:pPr>
        <w:spacing w:after="0" w:line="240" w:lineRule="auto"/>
      </w:pPr>
      <w:r>
        <w:separator/>
      </w:r>
    </w:p>
  </w:footnote>
  <w:footnote w:type="continuationSeparator" w:id="0">
    <w:p w14:paraId="04A6E413" w14:textId="77777777" w:rsidR="00D764AD" w:rsidRDefault="00D7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A76D" w14:textId="77777777" w:rsidR="00C8539E" w:rsidRDefault="00C85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9463" w14:textId="77777777" w:rsidR="00C8539E" w:rsidRDefault="00C853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1984" w14:textId="77777777" w:rsidR="00C8539E" w:rsidRDefault="00C85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AD"/>
    <w:rsid w:val="00014CE3"/>
    <w:rsid w:val="000B32EC"/>
    <w:rsid w:val="000C1A2D"/>
    <w:rsid w:val="000E000D"/>
    <w:rsid w:val="00155AAC"/>
    <w:rsid w:val="00163C2C"/>
    <w:rsid w:val="001905AF"/>
    <w:rsid w:val="00190D0B"/>
    <w:rsid w:val="001C5D03"/>
    <w:rsid w:val="002D4F34"/>
    <w:rsid w:val="002F798F"/>
    <w:rsid w:val="00300504"/>
    <w:rsid w:val="00315DF1"/>
    <w:rsid w:val="00331C78"/>
    <w:rsid w:val="00354767"/>
    <w:rsid w:val="0036588B"/>
    <w:rsid w:val="003874A3"/>
    <w:rsid w:val="003D37C1"/>
    <w:rsid w:val="003E5A60"/>
    <w:rsid w:val="00401D5D"/>
    <w:rsid w:val="0046525E"/>
    <w:rsid w:val="004B37C5"/>
    <w:rsid w:val="005203B5"/>
    <w:rsid w:val="00570B26"/>
    <w:rsid w:val="0059360E"/>
    <w:rsid w:val="00595625"/>
    <w:rsid w:val="005A6A02"/>
    <w:rsid w:val="005D21FB"/>
    <w:rsid w:val="005F7B40"/>
    <w:rsid w:val="00643E3F"/>
    <w:rsid w:val="006724A7"/>
    <w:rsid w:val="00675AA5"/>
    <w:rsid w:val="006B2AB4"/>
    <w:rsid w:val="0074287B"/>
    <w:rsid w:val="00753E16"/>
    <w:rsid w:val="00784B25"/>
    <w:rsid w:val="008333FC"/>
    <w:rsid w:val="00841341"/>
    <w:rsid w:val="00843EFA"/>
    <w:rsid w:val="008466F0"/>
    <w:rsid w:val="008569E5"/>
    <w:rsid w:val="008A7B6D"/>
    <w:rsid w:val="008B210C"/>
    <w:rsid w:val="00963E0F"/>
    <w:rsid w:val="0096638F"/>
    <w:rsid w:val="009916BD"/>
    <w:rsid w:val="009B1B1B"/>
    <w:rsid w:val="009B20C1"/>
    <w:rsid w:val="009F6D0B"/>
    <w:rsid w:val="00A22670"/>
    <w:rsid w:val="00A449BF"/>
    <w:rsid w:val="00A54A38"/>
    <w:rsid w:val="00A7034D"/>
    <w:rsid w:val="00A704CA"/>
    <w:rsid w:val="00A73DAB"/>
    <w:rsid w:val="00A86F61"/>
    <w:rsid w:val="00AB7411"/>
    <w:rsid w:val="00AD0CCD"/>
    <w:rsid w:val="00B334EE"/>
    <w:rsid w:val="00B67BCB"/>
    <w:rsid w:val="00BB1ED9"/>
    <w:rsid w:val="00BF0CBD"/>
    <w:rsid w:val="00C00943"/>
    <w:rsid w:val="00C73667"/>
    <w:rsid w:val="00C8539E"/>
    <w:rsid w:val="00C92C71"/>
    <w:rsid w:val="00C92F80"/>
    <w:rsid w:val="00CA44C2"/>
    <w:rsid w:val="00CB5429"/>
    <w:rsid w:val="00D140F4"/>
    <w:rsid w:val="00D15D8C"/>
    <w:rsid w:val="00D764AD"/>
    <w:rsid w:val="00DC00B3"/>
    <w:rsid w:val="00E073AB"/>
    <w:rsid w:val="00E21D64"/>
    <w:rsid w:val="00E3229D"/>
    <w:rsid w:val="00E33851"/>
    <w:rsid w:val="00EB0A7E"/>
    <w:rsid w:val="00ED1D56"/>
    <w:rsid w:val="00F3010C"/>
    <w:rsid w:val="00F31BF6"/>
    <w:rsid w:val="00F8731E"/>
    <w:rsid w:val="00FC48B4"/>
    <w:rsid w:val="00FD43A7"/>
    <w:rsid w:val="00FD59B6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DA48A"/>
  <w15:chartTrackingRefBased/>
  <w15:docId w15:val="{566E5C10-EE16-495D-879E-95173310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ee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660565FF65438B81A5C2048842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F921A-0F63-4E6D-B3D0-E23A6081D45A}"/>
      </w:docPartPr>
      <w:docPartBody>
        <w:p w:rsidR="00137524" w:rsidRDefault="00EC778F">
          <w:pPr>
            <w:pStyle w:val="CA660565FF65438B81A5C2048842821B"/>
          </w:pPr>
          <w:r>
            <w:t>Your Name</w:t>
          </w:r>
        </w:p>
      </w:docPartBody>
    </w:docPart>
    <w:docPart>
      <w:docPartPr>
        <w:name w:val="8E6638A1FC684600AB6748E06E7F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1ADE-9DD1-4D77-A6F5-9A99B294E741}"/>
      </w:docPartPr>
      <w:docPartBody>
        <w:p w:rsidR="00137524" w:rsidRDefault="00EC778F">
          <w:pPr>
            <w:pStyle w:val="8E6638A1FC684600AB6748E06E7FE259"/>
          </w:pPr>
          <w:r w:rsidRPr="00A704CA">
            <w:t>Street Address, City, ST ZIP Code</w:t>
          </w:r>
        </w:p>
      </w:docPartBody>
    </w:docPart>
    <w:docPart>
      <w:docPartPr>
        <w:name w:val="C3FB41E8E3A94623A87DAB0D92D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7118-A400-4CD4-9A80-8812DE588F81}"/>
      </w:docPartPr>
      <w:docPartBody>
        <w:p w:rsidR="00137524" w:rsidRDefault="00EC778F">
          <w:pPr>
            <w:pStyle w:val="C3FB41E8E3A94623A87DAB0D92D04C34"/>
          </w:pPr>
          <w:r>
            <w:t>Phone</w:t>
          </w:r>
        </w:p>
      </w:docPartBody>
    </w:docPart>
    <w:docPart>
      <w:docPartPr>
        <w:name w:val="1691131205764BBCA07A4D6725E1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463DA-717D-48D6-9D3C-2E79D6822028}"/>
      </w:docPartPr>
      <w:docPartBody>
        <w:p w:rsidR="00137524" w:rsidRDefault="00EC778F">
          <w:pPr>
            <w:pStyle w:val="1691131205764BBCA07A4D6725E16C9E"/>
          </w:pPr>
          <w:r w:rsidRPr="00A704CA">
            <w:t>Email</w:t>
          </w:r>
        </w:p>
      </w:docPartBody>
    </w:docPart>
    <w:docPart>
      <w:docPartPr>
        <w:name w:val="6C19E0C87F5E4CC2AE3A925E221B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F2C-837B-4046-925B-55C3BFDE4B02}"/>
      </w:docPartPr>
      <w:docPartBody>
        <w:p w:rsidR="00137524" w:rsidRDefault="00EC778F">
          <w:pPr>
            <w:pStyle w:val="6C19E0C87F5E4CC2AE3A925E221BAB8A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C1C773B615FF4148818BB76ADE8DF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61FB9-F659-488E-94B2-B4E5E35A3C23}"/>
      </w:docPartPr>
      <w:docPartBody>
        <w:p w:rsidR="00137524" w:rsidRDefault="00EC778F">
          <w:pPr>
            <w:pStyle w:val="C1C773B615FF4148818BB76ADE8DFB57"/>
          </w:pPr>
          <w:r w:rsidRPr="005F7B40">
            <w:t>Experience</w:t>
          </w:r>
        </w:p>
      </w:docPartBody>
    </w:docPart>
    <w:docPart>
      <w:docPartPr>
        <w:name w:val="D64FE0BEA13F4CE2A86085CF8FD5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B3D4A-B663-4D2D-97FC-B17DC96FA99C}"/>
      </w:docPartPr>
      <w:docPartBody>
        <w:p w:rsidR="00137524" w:rsidRDefault="00EC778F">
          <w:pPr>
            <w:pStyle w:val="D64FE0BEA13F4CE2A86085CF8FD5E0B6"/>
          </w:pPr>
          <w:r>
            <w:t>Job Title 1</w:t>
          </w:r>
        </w:p>
      </w:docPartBody>
    </w:docPart>
    <w:docPart>
      <w:docPartPr>
        <w:name w:val="5A0B5B6D01C64BB19E505B3CC6C02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E2BE2-C0DC-4648-A6FD-BF0A27DC4605}"/>
      </w:docPartPr>
      <w:docPartBody>
        <w:p w:rsidR="00137524" w:rsidRDefault="00EC778F">
          <w:pPr>
            <w:pStyle w:val="5A0B5B6D01C64BB19E505B3CC6C02B2C"/>
          </w:pPr>
          <w:r>
            <w:t>Education</w:t>
          </w:r>
        </w:p>
      </w:docPartBody>
    </w:docPart>
    <w:docPart>
      <w:docPartPr>
        <w:name w:val="B94F3F3262D541F48FB917BDAF8D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DB91D-82B5-4858-A11C-1E385EE94097}"/>
      </w:docPartPr>
      <w:docPartBody>
        <w:p w:rsidR="00137524" w:rsidRDefault="00EC778F">
          <w:pPr>
            <w:pStyle w:val="B94F3F3262D541F48FB917BDAF8D1C00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8F"/>
    <w:rsid w:val="00137524"/>
    <w:rsid w:val="00E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78F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60565FF65438B81A5C2048842821B">
    <w:name w:val="CA660565FF65438B81A5C2048842821B"/>
  </w:style>
  <w:style w:type="paragraph" w:customStyle="1" w:styleId="8E6638A1FC684600AB6748E06E7FE259">
    <w:name w:val="8E6638A1FC684600AB6748E06E7FE259"/>
  </w:style>
  <w:style w:type="paragraph" w:customStyle="1" w:styleId="C3FB41E8E3A94623A87DAB0D92D04C34">
    <w:name w:val="C3FB41E8E3A94623A87DAB0D92D04C34"/>
  </w:style>
  <w:style w:type="paragraph" w:customStyle="1" w:styleId="1691131205764BBCA07A4D6725E16C9E">
    <w:name w:val="1691131205764BBCA07A4D6725E16C9E"/>
  </w:style>
  <w:style w:type="character" w:customStyle="1" w:styleId="Heading1Char">
    <w:name w:val="Heading 1 Char"/>
    <w:basedOn w:val="DefaultParagraphFont"/>
    <w:link w:val="Heading1"/>
    <w:uiPriority w:val="9"/>
    <w:rsid w:val="00EC778F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6C19E0C87F5E4CC2AE3A925E221BAB8A">
    <w:name w:val="6C19E0C87F5E4CC2AE3A925E221BAB8A"/>
  </w:style>
  <w:style w:type="paragraph" w:customStyle="1" w:styleId="C1C773B615FF4148818BB76ADE8DFB57">
    <w:name w:val="C1C773B615FF4148818BB76ADE8DFB57"/>
  </w:style>
  <w:style w:type="paragraph" w:customStyle="1" w:styleId="D64FE0BEA13F4CE2A86085CF8FD5E0B6">
    <w:name w:val="D64FE0BEA13F4CE2A86085CF8FD5E0B6"/>
  </w:style>
  <w:style w:type="paragraph" w:customStyle="1" w:styleId="5A0B5B6D01C64BB19E505B3CC6C02B2C">
    <w:name w:val="5A0B5B6D01C64BB19E505B3CC6C02B2C"/>
  </w:style>
  <w:style w:type="paragraph" w:customStyle="1" w:styleId="B94F3F3262D541F48FB917BDAF8D1C00">
    <w:name w:val="B94F3F3262D541F48FB917BDAF8D1C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07393547563</CompanyPhone>
  <CompanyFax>yaseenrashid001@outlook.com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Rashid</dc:creator>
  <cp:keywords/>
  <dc:description>Yaseen Rashid</dc:description>
  <cp:lastModifiedBy>Yaseen Rashid</cp:lastModifiedBy>
  <cp:revision>37</cp:revision>
  <dcterms:created xsi:type="dcterms:W3CDTF">2021-11-22T15:47:00Z</dcterms:created>
  <dcterms:modified xsi:type="dcterms:W3CDTF">2022-01-27T17:04:00Z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